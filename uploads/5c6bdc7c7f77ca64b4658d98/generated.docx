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B63" w:rsidRDefault="00415B63" w:rsidP="009659C9">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A Simple File</w:t>
      </w:r>
      <w:r w:rsidR="00475CD8">
        <w:rPr>
          <w:rFonts w:asciiTheme="majorHAnsi" w:eastAsiaTheme="majorEastAsia" w:hAnsiTheme="majorHAnsi" w:cstheme="majorBidi"/>
          <w:color w:val="17365D" w:themeColor="text2" w:themeShade="BF"/>
          <w:spacing w:val="5"/>
          <w:kern w:val="28"/>
          <w:sz w:val="52"/>
          <w:szCs w:val="52"/>
        </w:rPr>
        <w:t xml:space="preserve"> – by Robin Metcalfe</w:t>
      </w:r>
    </w:p>
    <w:p w:rsidR="00415B63" w:rsidRPr="00312B46" w:rsidRDefault="00415B63" w:rsidP="00415B63">
      <w:pPr>
        <w:rPr>
          <w:bCs/>
        </w:rPr>
      </w:pPr>
      <w:r w:rsidRPr="00415B63">
        <w:rPr>
          <w:bCs/>
        </w:rPr>
        <w:t>
		Veniam adipisicing ut quis eiusmod nulla sint adipisicing duis. Et incididunt cillum occaecat reprehenderit in dolore veniam reprehenderit aute sint laborum cillum dolor adipisicing ullamco sed sint nulla. Minim commodo commodo excepteur in non eiusmod irure est. Excepteur dolor eu voluptate fugiat anim non culpa ut laboris. Proident enim cupidatat cupidatat dolor deserunt excepteur minim dolor consectetur dolor cupidatat. Consectetur culpa amet consectetur veniam adipisicing ullamco ut incididunt elit.
		Reprehenderit tempor et incididunt do excepteur eiusmod nulla sint excepteur ut eiusmod elit ut id esse occaecat officia deserunt. Lorem ipsum qui aute quis cupidatat minim eu in ad commodo nulla reprehenderit elit. 
	</w:t>
      </w:r>
    </w:p>
    <w:sectPr w:rsidR="00415B63" w:rsidRPr="00312B46" w:rsidSect="00D561B7">
      <w:pgSz w:w="11870" w:h="16787"/>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16113A"/>
    <w:rsid w:val="000E0582"/>
    <w:rsid w:val="0016113A"/>
    <w:rsid w:val="001F68AA"/>
    <w:rsid w:val="00312B46"/>
    <w:rsid w:val="003D0C00"/>
    <w:rsid w:val="003E40C1"/>
    <w:rsid w:val="00415B63"/>
    <w:rsid w:val="00475CD8"/>
    <w:rsid w:val="00640C94"/>
    <w:rsid w:val="009659C9"/>
    <w:rsid w:val="00D561B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59C9"/>
    <w:rPr>
      <w:rFonts w:ascii="Calibri" w:hAnsi="Calibri"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sid w:val="00D561B7"/>
    <w:rPr>
      <w:vertAlign w:val="superscript"/>
    </w:rPr>
  </w:style>
  <w:style w:type="paragraph" w:styleId="Title">
    <w:name w:val="Title"/>
    <w:basedOn w:val="Normal"/>
    <w:next w:val="Normal"/>
    <w:link w:val="TitleChar"/>
    <w:uiPriority w:val="10"/>
    <w:qFormat/>
    <w:rsid w:val="009659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59C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HomesteadApps\solarisedesign\apps\html2pdf\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459FA0-EDE7-40DB-9A54-3A3D6511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TotalTime>
  <Pages>1</Pages>
  <Words>5</Words>
  <Characters>30</Characters>
  <Application>Microsoft Office Word</Application>
  <DocSecurity>0</DocSecurity>
  <Lines>1</Lines>
  <Paragraphs>1</Paragraphs>
  <ScaleCrop>false</ScaleCrop>
  <Company/>
  <LinksUpToDate>false</LinksUpToDate>
  <CharactersWithSpaces>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Robin Metcalfe</dc:creator>
  <cp:lastModifiedBy>Robin Metcalfe</cp:lastModifiedBy>
  <cp:revision>3</cp:revision>
  <dcterms:created xsi:type="dcterms:W3CDTF">2017-12-22T20:53:00Z</dcterms:created>
  <dcterms:modified xsi:type="dcterms:W3CDTF">2017-12-22T20:55:00Z</dcterms:modified>
</cp:coreProperties>
</file>